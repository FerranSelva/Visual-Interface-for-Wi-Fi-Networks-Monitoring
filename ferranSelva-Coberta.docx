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2B" w:rsidRDefault="00C03C78" w:rsidP="001B1B50">
      <w:pPr>
        <w:tabs>
          <w:tab w:val="left" w:pos="567"/>
        </w:tabs>
        <w:rPr>
          <w:noProof/>
          <w:sz w:val="20"/>
          <w:lang w:val="es-ES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1656715</wp:posOffset>
                </wp:positionV>
                <wp:extent cx="3459480" cy="876300"/>
                <wp:effectExtent l="0" t="0" r="0" b="254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9FA" w:rsidRPr="001B1B50" w:rsidRDefault="00C03C78" w:rsidP="00E6561B">
                            <w:pPr>
                              <w:pStyle w:val="Textodecuerpo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Selva Rodríguez</w:t>
                            </w:r>
                            <w:r w:rsidR="005D3FBF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Cs w:val="28"/>
                              </w:rPr>
                              <w:t>Ferran</w:t>
                            </w:r>
                          </w:p>
                          <w:p w:rsidR="008C09FA" w:rsidRPr="001B1B50" w:rsidRDefault="008C09FA" w:rsidP="00E6561B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Curs 201</w:t>
                            </w:r>
                            <w:r w:rsidR="00752DA7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3</w:t>
                            </w: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-201</w:t>
                            </w:r>
                            <w:r w:rsidR="00752DA7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4</w:t>
                            </w:r>
                          </w:p>
                          <w:p w:rsidR="008C09FA" w:rsidRDefault="008C09FA" w:rsidP="008C09FA">
                            <w:pPr>
                              <w:pStyle w:val="Textodecuerp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54.55pt;margin-top:130.45pt;width:272.4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" filled="f" stroked="f">
                <v:textbox>
                  <w:txbxContent>
                    <w:p w:rsidR="008C09FA" w:rsidRPr="001B1B50" w:rsidRDefault="00C03C78" w:rsidP="00E6561B">
                      <w:pPr>
                        <w:pStyle w:val="Textodecuerpo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Selva Rodríguez</w:t>
                      </w:r>
                      <w:r w:rsidR="005D3FBF"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FFFFFF" w:themeColor="background1"/>
                          <w:spacing w:val="16"/>
                          <w:szCs w:val="28"/>
                        </w:rPr>
                        <w:t>Ferran</w:t>
                      </w:r>
                    </w:p>
                    <w:p w:rsidR="008C09FA" w:rsidRPr="001B1B50" w:rsidRDefault="008C09FA" w:rsidP="00E6561B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Curs 201</w:t>
                      </w:r>
                      <w:r w:rsidR="00752DA7">
                        <w:rPr>
                          <w:rFonts w:ascii="Verdana" w:hAnsi="Verdana"/>
                          <w:color w:val="FFFFFF" w:themeColor="background1"/>
                        </w:rPr>
                        <w:t>3</w:t>
                      </w:r>
                      <w:r w:rsidRPr="001B1B50">
                        <w:rPr>
                          <w:rFonts w:ascii="Verdana" w:hAnsi="Verdana"/>
                          <w:color w:val="FFFFFF" w:themeColor="background1"/>
                        </w:rPr>
                        <w:t>-201</w:t>
                      </w:r>
                      <w:r w:rsidR="00752DA7">
                        <w:rPr>
                          <w:rFonts w:ascii="Verdana" w:hAnsi="Verdana"/>
                          <w:color w:val="FFFFFF" w:themeColor="background1"/>
                        </w:rPr>
                        <w:t>4</w:t>
                      </w:r>
                    </w:p>
                    <w:p w:rsidR="008C09FA" w:rsidRDefault="008C09FA" w:rsidP="008C09FA">
                      <w:pPr>
                        <w:pStyle w:val="Textodecuerp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8300085</wp:posOffset>
                </wp:positionV>
                <wp:extent cx="4277995" cy="774700"/>
                <wp:effectExtent l="0" t="0" r="0" b="12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892" w:rsidRPr="00EB2480" w:rsidRDefault="007C2892" w:rsidP="007C2892">
                            <w:pPr>
                              <w:pStyle w:val="Textodecuerpo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</w:pP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 xml:space="preserve">Director: </w:t>
                            </w:r>
                            <w:r w:rsidR="00C03C78">
                              <w:rPr>
                                <w:rFonts w:ascii="Verdana" w:hAnsi="Verdana"/>
                                <w:color w:val="FFFFFF" w:themeColor="background1"/>
                                <w:spacing w:val="16"/>
                                <w:sz w:val="24"/>
                                <w:szCs w:val="24"/>
                              </w:rPr>
                              <w:t>JAUME BARCELÓ VICENS</w:t>
                            </w:r>
                            <w:bookmarkStart w:id="0" w:name="_GoBack"/>
                            <w:bookmarkEnd w:id="0"/>
                          </w:p>
                          <w:p w:rsidR="007C2892" w:rsidRDefault="007C2892" w:rsidP="00752DA7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</w:pPr>
                            <w:r w:rsidRPr="00EB2480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GRAU EN ENGINYERIA </w:t>
                            </w:r>
                            <w:r w:rsidR="00C03C78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TELEMÀTICA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92.2pt;margin-top:653.55pt;width:336.85pt;height: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" filled="f" stroked="f">
                <v:textbox>
                  <w:txbxContent>
                    <w:p w:rsidR="007C2892" w:rsidRPr="00EB2480" w:rsidRDefault="007C2892" w:rsidP="007C2892">
                      <w:pPr>
                        <w:pStyle w:val="Textodecuerpo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</w:pPr>
                      <w:r w:rsidRPr="00EB2480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 xml:space="preserve">Director: </w:t>
                      </w:r>
                      <w:r w:rsidR="00C03C78">
                        <w:rPr>
                          <w:rFonts w:ascii="Verdana" w:hAnsi="Verdana"/>
                          <w:color w:val="FFFFFF" w:themeColor="background1"/>
                          <w:spacing w:val="16"/>
                          <w:sz w:val="24"/>
                          <w:szCs w:val="24"/>
                        </w:rPr>
                        <w:t>JAUME BARCELÓ VICENS</w:t>
                      </w:r>
                      <w:bookmarkStart w:id="1" w:name="_GoBack"/>
                      <w:bookmarkEnd w:id="1"/>
                    </w:p>
                    <w:p w:rsidR="007C2892" w:rsidRDefault="007C2892" w:rsidP="00752DA7">
                      <w:pPr>
                        <w:pStyle w:val="Ttulo1"/>
                        <w:spacing w:before="100" w:beforeAutospacing="1" w:after="100" w:afterAutospacing="1"/>
                        <w:jc w:val="right"/>
                      </w:pPr>
                      <w:r w:rsidRPr="00EB2480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GRAU EN ENGINYERIA </w:t>
                      </w:r>
                      <w:r w:rsidR="00C03C78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TELEMÀTICA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504825</wp:posOffset>
                </wp:positionV>
                <wp:extent cx="6287770" cy="1079500"/>
                <wp:effectExtent l="635" t="127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777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2394" w:rsidRPr="005D3FBF" w:rsidRDefault="005D3FBF" w:rsidP="00C03C78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D3FBF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br/>
                            </w:r>
                            <w:r w:rsidR="00C03C78" w:rsidRPr="00C03C78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Visual Interface for Wi-Fi Networks</w:t>
                            </w:r>
                            <w:r w:rsidR="00C03C78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03C78" w:rsidRPr="00C03C78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Monitoring</w:t>
                            </w:r>
                            <w:r w:rsidR="00C03C78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192150" w:rsidRPr="005D3FBF" w:rsidRDefault="00192150" w:rsidP="00E6561B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1.7pt;margin-top:39.75pt;width:495.1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" filled="f" stroked="f">
                <v:textbox>
                  <w:txbxContent>
                    <w:p w:rsidR="00C02394" w:rsidRPr="005D3FBF" w:rsidRDefault="005D3FBF" w:rsidP="00C03C78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5D3FBF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br/>
                      </w:r>
                      <w:r w:rsidR="00C03C78" w:rsidRPr="00C03C78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>Visual Interface for Wi-Fi Networks</w:t>
                      </w:r>
                      <w:r w:rsidR="00C03C78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C03C78" w:rsidRPr="00C03C78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>Monitoring</w:t>
                      </w:r>
                      <w:r w:rsidR="00C03C78"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:rsidR="00192150" w:rsidRPr="005D3FBF" w:rsidRDefault="00192150" w:rsidP="00E6561B">
                      <w:pPr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9369425</wp:posOffset>
                </wp:positionV>
                <wp:extent cx="3712845" cy="355600"/>
                <wp:effectExtent l="3810" t="1270" r="4445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1B50" w:rsidRPr="001B1B50" w:rsidRDefault="001B1B50" w:rsidP="001B1B50">
                            <w:pPr>
                              <w:pStyle w:val="Textodecuerpo"/>
                              <w:spacing w:before="100" w:beforeAutospacing="1" w:after="100" w:afterAutospacing="1"/>
                              <w:jc w:val="right"/>
                              <w:rPr>
                                <w:rFonts w:ascii="Excelsior" w:hAnsi="Excelsior" w:hint="eastAsia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</w:pPr>
                            <w:r w:rsidRPr="001B1B50">
                              <w:rPr>
                                <w:rFonts w:ascii="Excelsior" w:hAnsi="Excelsior"/>
                                <w:color w:val="E36C0A" w:themeColor="accent6" w:themeShade="BF"/>
                                <w:spacing w:val="40"/>
                                <w:sz w:val="40"/>
                                <w:szCs w:val="40"/>
                              </w:rPr>
                              <w:t>Treball de Fi de Grau</w:t>
                            </w:r>
                          </w:p>
                          <w:p w:rsidR="001B1B50" w:rsidRPr="001B1B50" w:rsidRDefault="001B1B50" w:rsidP="001B1B50">
                            <w:pPr>
                              <w:pStyle w:val="Ttulo1"/>
                              <w:spacing w:before="100" w:beforeAutospacing="1" w:after="100" w:afterAutospacing="1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lang w:val="es-ES"/>
                              </w:rPr>
                            </w:pPr>
                            <w:r w:rsidRPr="001B1B50">
                              <w:rPr>
                                <w:rFonts w:ascii="Verdana" w:hAnsi="Verdana"/>
                                <w:color w:val="FFFFFF" w:themeColor="background1"/>
                                <w:lang w:val="es-ES"/>
                              </w:rPr>
                              <w:t>GRAU EN ENGINYERIA EN xxxxxxxxxxxx</w:t>
                            </w:r>
                          </w:p>
                          <w:p w:rsidR="001B1B50" w:rsidRDefault="001B1B50" w:rsidP="001B1B50">
                            <w:pPr>
                              <w:pStyle w:val="Textodecuerp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44.95pt;margin-top:737.75pt;width:292.3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" filled="f" stroked="f">
                <v:textbox>
                  <w:txbxContent>
                    <w:p w:rsidR="001B1B50" w:rsidRPr="001B1B50" w:rsidRDefault="001B1B50" w:rsidP="001B1B50">
                      <w:pPr>
                        <w:pStyle w:val="Textodecuerpo"/>
                        <w:spacing w:before="100" w:beforeAutospacing="1" w:after="100" w:afterAutospacing="1"/>
                        <w:jc w:val="right"/>
                        <w:rPr>
                          <w:rFonts w:ascii="Excelsior" w:hAnsi="Excelsior" w:hint="eastAsia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</w:pPr>
                      <w:r w:rsidRPr="001B1B50">
                        <w:rPr>
                          <w:rFonts w:ascii="Excelsior" w:hAnsi="Excelsior"/>
                          <w:color w:val="E36C0A" w:themeColor="accent6" w:themeShade="BF"/>
                          <w:spacing w:val="40"/>
                          <w:sz w:val="40"/>
                          <w:szCs w:val="40"/>
                        </w:rPr>
                        <w:t>Treball de Fi de Grau</w:t>
                      </w:r>
                    </w:p>
                    <w:p w:rsidR="001B1B50" w:rsidRPr="001B1B50" w:rsidRDefault="001B1B50" w:rsidP="001B1B50">
                      <w:pPr>
                        <w:pStyle w:val="Ttulo1"/>
                        <w:spacing w:before="100" w:beforeAutospacing="1" w:after="100" w:afterAutospacing="1"/>
                        <w:jc w:val="right"/>
                        <w:rPr>
                          <w:rFonts w:ascii="Verdana" w:hAnsi="Verdana"/>
                          <w:color w:val="FFFFFF" w:themeColor="background1"/>
                          <w:lang w:val="es-ES"/>
                        </w:rPr>
                      </w:pPr>
                      <w:r w:rsidRPr="001B1B50">
                        <w:rPr>
                          <w:rFonts w:ascii="Verdana" w:hAnsi="Verdana"/>
                          <w:color w:val="FFFFFF" w:themeColor="background1"/>
                          <w:lang w:val="es-ES"/>
                        </w:rPr>
                        <w:t>GRAU EN ENGINYERIA EN xxxxxxxxxxxx</w:t>
                      </w:r>
                    </w:p>
                    <w:p w:rsidR="001B1B50" w:rsidRDefault="001B1B50" w:rsidP="001B1B50">
                      <w:pPr>
                        <w:pStyle w:val="Textodecuerpo"/>
                      </w:pPr>
                    </w:p>
                  </w:txbxContent>
                </v:textbox>
              </v:shape>
            </w:pict>
          </mc:Fallback>
        </mc:AlternateContent>
      </w:r>
      <w:r w:rsidR="00C02394">
        <w:rPr>
          <w:noProof/>
          <w:lang w:val="es-ES" w:eastAsia="es-ES" w:bidi="ar-SA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635250" cy="736600"/>
            <wp:effectExtent l="19050" t="0" r="0" b="0"/>
            <wp:wrapNone/>
            <wp:docPr id="2" name="Imatge 1" descr="upf_es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f_esu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73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B1B50">
        <w:rPr>
          <w:noProof/>
          <w:sz w:val="20"/>
          <w:lang w:val="es-ES"/>
        </w:rPr>
        <w:t xml:space="preserve"> </w:t>
      </w:r>
      <w:r w:rsidR="00192150">
        <w:rPr>
          <w:noProof/>
          <w:sz w:val="20"/>
          <w:lang w:val="es-ES" w:eastAsia="es-ES" w:bidi="ar-SA"/>
        </w:rPr>
        <w:drawing>
          <wp:inline distT="0" distB="0" distL="0" distR="0">
            <wp:extent cx="6991350" cy="9048750"/>
            <wp:effectExtent l="19050" t="0" r="0" b="0"/>
            <wp:docPr id="1" name="Imatge 0" descr="caratul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_1.jpg"/>
                    <pic:cNvPicPr/>
                  </pic:nvPicPr>
                  <pic:blipFill>
                    <a:blip r:embed="rId7" cstate="print">
                      <a:lum bright="2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35" cy="9058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1B1B50" w:rsidRDefault="001B1B50" w:rsidP="001B1B50">
      <w:pPr>
        <w:tabs>
          <w:tab w:val="left" w:pos="567"/>
        </w:tabs>
      </w:pPr>
    </w:p>
    <w:sectPr w:rsidR="001B1B50" w:rsidSect="00EC201F">
      <w:pgSz w:w="11907" w:h="16839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Excelsio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EE"/>
    <w:rsid w:val="000E328A"/>
    <w:rsid w:val="001026EE"/>
    <w:rsid w:val="00192150"/>
    <w:rsid w:val="001B1B50"/>
    <w:rsid w:val="0021324A"/>
    <w:rsid w:val="002A753E"/>
    <w:rsid w:val="0037073E"/>
    <w:rsid w:val="0038482B"/>
    <w:rsid w:val="003958F1"/>
    <w:rsid w:val="003C7D29"/>
    <w:rsid w:val="003D22B7"/>
    <w:rsid w:val="004020C9"/>
    <w:rsid w:val="00432691"/>
    <w:rsid w:val="005D045B"/>
    <w:rsid w:val="005D3FBF"/>
    <w:rsid w:val="006277E8"/>
    <w:rsid w:val="006C76B6"/>
    <w:rsid w:val="006E2317"/>
    <w:rsid w:val="00730D9D"/>
    <w:rsid w:val="0074512E"/>
    <w:rsid w:val="00747670"/>
    <w:rsid w:val="00752DA7"/>
    <w:rsid w:val="007C2892"/>
    <w:rsid w:val="00817E10"/>
    <w:rsid w:val="0084307C"/>
    <w:rsid w:val="008A36B1"/>
    <w:rsid w:val="008C09FA"/>
    <w:rsid w:val="009B6D7E"/>
    <w:rsid w:val="009C1B31"/>
    <w:rsid w:val="00AC4055"/>
    <w:rsid w:val="00B31C7D"/>
    <w:rsid w:val="00B4219F"/>
    <w:rsid w:val="00B8021E"/>
    <w:rsid w:val="00BA2C07"/>
    <w:rsid w:val="00C02394"/>
    <w:rsid w:val="00C03C78"/>
    <w:rsid w:val="00C17A73"/>
    <w:rsid w:val="00CD2AD9"/>
    <w:rsid w:val="00D46640"/>
    <w:rsid w:val="00E1501B"/>
    <w:rsid w:val="00E6561B"/>
    <w:rsid w:val="00E84988"/>
    <w:rsid w:val="00EB2480"/>
    <w:rsid w:val="00EC201F"/>
    <w:rsid w:val="00EE1D5C"/>
    <w:rsid w:val="00F05E90"/>
    <w:rsid w:val="00F30580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B50"/>
  </w:style>
  <w:style w:type="paragraph" w:styleId="Ttulo1">
    <w:name w:val="heading 1"/>
    <w:basedOn w:val="Normal"/>
    <w:next w:val="Normal"/>
    <w:link w:val="Ttulo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rsid w:val="006277E8"/>
    <w:rPr>
      <w:b/>
      <w:color w:val="000000"/>
      <w:spacing w:val="24"/>
      <w:sz w:val="28"/>
      <w:lang w:val="es-ES_tradnl"/>
    </w:rPr>
  </w:style>
  <w:style w:type="paragraph" w:styleId="Textodeglobo">
    <w:name w:val="Balloon Text"/>
    <w:basedOn w:val="Normal"/>
    <w:link w:val="TextodegloboCar"/>
    <w:rsid w:val="00192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odecuerpoCar">
    <w:name w:val="Texto de cuerpo Car"/>
    <w:basedOn w:val="Fuentedeprrafopredeter"/>
    <w:link w:val="Textodecuerpo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B50"/>
    <w:rPr>
      <w:b/>
      <w:bCs/>
    </w:rPr>
  </w:style>
  <w:style w:type="character" w:styleId="Enfasis">
    <w:name w:val="Emphasis"/>
    <w:basedOn w:val="Fuentedeprrafopredeter"/>
    <w:uiPriority w:val="20"/>
    <w:qFormat/>
    <w:rsid w:val="001B1B50"/>
    <w:rPr>
      <w:i/>
      <w:iCs/>
    </w:rPr>
  </w:style>
  <w:style w:type="paragraph" w:styleId="Sinespaciado">
    <w:name w:val="No Spacing"/>
    <w:link w:val="SinespaciadoCar"/>
    <w:uiPriority w:val="1"/>
    <w:qFormat/>
    <w:rsid w:val="001B1B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B1B50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1B1B5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B1B5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B1B5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B1B5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1B1B50"/>
    <w:rPr>
      <w:b/>
      <w:bCs/>
      <w:smallCaps/>
      <w:spacing w:val="5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32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B50"/>
  </w:style>
  <w:style w:type="paragraph" w:styleId="Ttulo1">
    <w:name w:val="heading 1"/>
    <w:basedOn w:val="Normal"/>
    <w:next w:val="Normal"/>
    <w:link w:val="Ttulo1Car"/>
    <w:uiPriority w:val="9"/>
    <w:qFormat/>
    <w:rsid w:val="001B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1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1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B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B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B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B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B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rsid w:val="006277E8"/>
    <w:rPr>
      <w:b/>
      <w:color w:val="000000"/>
      <w:spacing w:val="24"/>
      <w:sz w:val="28"/>
      <w:lang w:val="es-ES_tradnl"/>
    </w:rPr>
  </w:style>
  <w:style w:type="paragraph" w:styleId="Textodeglobo">
    <w:name w:val="Balloon Text"/>
    <w:basedOn w:val="Normal"/>
    <w:link w:val="TextodegloboCar"/>
    <w:rsid w:val="001921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92150"/>
    <w:rPr>
      <w:rFonts w:ascii="Tahoma" w:hAnsi="Tahoma" w:cs="Tahoma"/>
      <w:sz w:val="16"/>
      <w:szCs w:val="1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1B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odecuerpoCar">
    <w:name w:val="Texto de cuerpo Car"/>
    <w:basedOn w:val="Fuentedeprrafopredeter"/>
    <w:link w:val="Textodecuerpo"/>
    <w:rsid w:val="008C09FA"/>
    <w:rPr>
      <w:b/>
      <w:color w:val="000000"/>
      <w:spacing w:val="24"/>
      <w:sz w:val="28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1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B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B1B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B1B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B1B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B1B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B1B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B1B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B1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B1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B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1B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1B50"/>
    <w:rPr>
      <w:b/>
      <w:bCs/>
    </w:rPr>
  </w:style>
  <w:style w:type="character" w:styleId="Enfasis">
    <w:name w:val="Emphasis"/>
    <w:basedOn w:val="Fuentedeprrafopredeter"/>
    <w:uiPriority w:val="20"/>
    <w:qFormat/>
    <w:rsid w:val="001B1B50"/>
    <w:rPr>
      <w:i/>
      <w:iCs/>
    </w:rPr>
  </w:style>
  <w:style w:type="paragraph" w:styleId="Sinespaciado">
    <w:name w:val="No Spacing"/>
    <w:link w:val="SinespaciadoCar"/>
    <w:uiPriority w:val="1"/>
    <w:qFormat/>
    <w:rsid w:val="001B1B5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1B5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1B5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B1B50"/>
    <w:rPr>
      <w:i/>
      <w:iCs/>
      <w:color w:val="000000" w:themeColor="text1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1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1B1B5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B1B5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B1B5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B1B5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B1B50"/>
    <w:rPr>
      <w:b/>
      <w:bCs/>
      <w:smallCaps/>
      <w:color w:val="C0504D" w:themeColor="accent2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1B1B50"/>
    <w:rPr>
      <w:b/>
      <w:bCs/>
      <w:smallCaps/>
      <w:spacing w:val="5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1B1B5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3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16192\Mis%20documentos\Downloads\TFG_front_2013%20(1).dotx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1C609-1290-0D4B-A13E-98E3443F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Settings\U16192\Mis documentos\Downloads\TFG_front_2013 (1).dotx</Template>
  <TotalTime>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Universitat Pompeu Fabra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Susana Fernandez</dc:creator>
  <cp:keywords/>
  <dc:description/>
  <cp:lastModifiedBy>Fer</cp:lastModifiedBy>
  <cp:revision>2</cp:revision>
  <cp:lastPrinted>2014-05-26T09:15:00Z</cp:lastPrinted>
  <dcterms:created xsi:type="dcterms:W3CDTF">2014-07-07T16:51:00Z</dcterms:created>
  <dcterms:modified xsi:type="dcterms:W3CDTF">2014-07-07T16:51:00Z</dcterms:modified>
</cp:coreProperties>
</file>